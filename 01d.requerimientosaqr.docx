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ac1e147ca780d06b5de15120f13b910af63bb9d"/>
    <w:p>
      <w:pPr>
        <w:pStyle w:val="Ttulo1"/>
      </w:pPr>
      <w:r>
        <w:t xml:space="preserve">Requisitos de Arquitectura Cotizador Web Mi Mutual Central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2023-11-07T16:40:13Z</dcterms:created>
  <dcterms:modified xsi:type="dcterms:W3CDTF">2023-11-07T16:40:13Z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