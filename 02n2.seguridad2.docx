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4dc158b1793239e705fe623a8106f41795f73e"/>
    <w:p>
      <w:pPr>
        <w:pStyle w:val="Ttulo2"/>
      </w:pPr>
      <w:r>
        <w:t xml:space="preserve">Requerimientos de Seguridad Cotizador Web Mi Mutual Central</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2023-10-13T19:54:28Z</dcterms:created>
  <dcterms:modified xsi:type="dcterms:W3CDTF">2023-10-13T19:54:28Z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