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1.2b852eb de 04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04 Nov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2023-11-04T00:52:29Z</dcterms:created>
  <dcterms:modified xsi:type="dcterms:W3CDTF">2023-11-04T00:52:29Z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