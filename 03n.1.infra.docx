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1.823fb59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1.823fb59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2023-10-12T03:07:49Z</dcterms:created>
  <dcterms:modified xsi:type="dcterms:W3CDTF">2023-10-12T03:07:49Z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